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78702" w14:textId="47170BA7" w:rsidR="00616D14" w:rsidRDefault="00616D14" w:rsidP="00616D14">
      <w:proofErr w:type="spellStart"/>
      <w:r>
        <w:t>Technichal</w:t>
      </w:r>
      <w:proofErr w:type="spellEnd"/>
      <w:r>
        <w:t>:</w:t>
      </w:r>
    </w:p>
    <w:p w14:paraId="2784E9D1" w14:textId="1D38211E" w:rsidR="00616D14" w:rsidRDefault="00616D14" w:rsidP="00616D1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Midar</w:t>
      </w:r>
      <w:proofErr w:type="spellEnd"/>
      <w:r>
        <w:t xml:space="preserve"> for import.</w:t>
      </w:r>
    </w:p>
    <w:p w14:paraId="7134B197" w14:textId="6B259E0B" w:rsidR="00323299" w:rsidRDefault="00616D14" w:rsidP="00616D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 r</w:t>
      </w:r>
      <w:proofErr w:type="spellEnd"/>
      <w:r>
        <w:rPr>
          <w:lang w:val="en-US"/>
        </w:rPr>
        <w:t xml:space="preserve"> package “</w:t>
      </w:r>
      <w:proofErr w:type="spellStart"/>
      <w:r w:rsidRPr="00616D14">
        <w:rPr>
          <w:lang w:val="en-US"/>
        </w:rPr>
        <w:t>rhandsontable</w:t>
      </w:r>
      <w:proofErr w:type="spellEnd"/>
      <w:r>
        <w:rPr>
          <w:lang w:val="en-US"/>
        </w:rPr>
        <w:t xml:space="preserve">”, only show the sample names and some annotation, adding columns “sample amounts”, “dilution series ID”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>replicates ID” if needed).</w:t>
      </w:r>
    </w:p>
    <w:p w14:paraId="19251D54" w14:textId="23C3F5AB" w:rsidR="00616D14" w:rsidRDefault="00B10BEB" w:rsidP="00616D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tabs “unfiltered” and “filtered” data.</w:t>
      </w:r>
    </w:p>
    <w:p w14:paraId="5C562302" w14:textId="77777777" w:rsidR="00616D14" w:rsidRDefault="00616D14">
      <w:pPr>
        <w:rPr>
          <w:lang w:val="en-US"/>
        </w:rPr>
      </w:pPr>
    </w:p>
    <w:p w14:paraId="1B64030B" w14:textId="69132608" w:rsidR="00616D14" w:rsidRDefault="00616D14">
      <w:pPr>
        <w:rPr>
          <w:lang w:val="en-US"/>
        </w:rPr>
      </w:pPr>
      <w:r>
        <w:rPr>
          <w:lang w:val="en-US"/>
        </w:rPr>
        <w:t>User:</w:t>
      </w:r>
    </w:p>
    <w:p w14:paraId="5FA22368" w14:textId="6539CBDC" w:rsidR="001221F8" w:rsidRDefault="001221F8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 w:rsidRPr="001221F8">
        <w:rPr>
          <w:lang w:val="en-US"/>
        </w:rPr>
        <w:t>Radio buttons</w:t>
      </w:r>
      <w:r>
        <w:rPr>
          <w:lang w:val="en-US"/>
        </w:rPr>
        <w:t xml:space="preserve"> to choose the type of data.</w:t>
      </w:r>
    </w:p>
    <w:p w14:paraId="660537EA" w14:textId="1AE96E90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either </w:t>
      </w:r>
      <w:proofErr w:type="spellStart"/>
      <w:r>
        <w:rPr>
          <w:lang w:val="en-US"/>
        </w:rPr>
        <w:t>Masshunter</w:t>
      </w:r>
      <w:proofErr w:type="spellEnd"/>
      <w:r>
        <w:rPr>
          <w:lang w:val="en-US"/>
        </w:rPr>
        <w:t xml:space="preserve">, </w:t>
      </w:r>
      <w:r w:rsidR="001221F8">
        <w:rPr>
          <w:lang w:val="en-US"/>
        </w:rPr>
        <w:t xml:space="preserve">plain </w:t>
      </w:r>
      <w:r>
        <w:rPr>
          <w:lang w:val="en-US"/>
        </w:rPr>
        <w:t xml:space="preserve">csv files or </w:t>
      </w:r>
      <w:proofErr w:type="spellStart"/>
      <w:r>
        <w:rPr>
          <w:lang w:val="en-US"/>
        </w:rPr>
        <w:t>MRMkit</w:t>
      </w:r>
      <w:proofErr w:type="spellEnd"/>
      <w:r>
        <w:rPr>
          <w:lang w:val="en-US"/>
        </w:rPr>
        <w:t>.</w:t>
      </w:r>
    </w:p>
    <w:p w14:paraId="51DD3FDF" w14:textId="2811B7DB" w:rsidR="00616D14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samples with curtain names by text input, sepa</w:t>
      </w:r>
      <w:r w:rsidR="00C310E4">
        <w:rPr>
          <w:lang w:val="en-US"/>
        </w:rPr>
        <w:t>rated by “,”.</w:t>
      </w:r>
    </w:p>
    <w:p w14:paraId="2D2D22F5" w14:textId="311AE9E7" w:rsidR="00567967" w:rsidRDefault="00567967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checkbox to choose the needed samples.</w:t>
      </w:r>
    </w:p>
    <w:p w14:paraId="5F296C86" w14:textId="6AC7190B" w:rsidR="00616D14" w:rsidRDefault="00616D14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fill columns “sample amounts”, “dilution series ID”.</w:t>
      </w:r>
    </w:p>
    <w:p w14:paraId="36D02437" w14:textId="3145283B" w:rsidR="00B10BEB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choose one of the tabs “unfiltered” and “filtered” data.</w:t>
      </w:r>
    </w:p>
    <w:p w14:paraId="14686102" w14:textId="67E13212" w:rsidR="00616D14" w:rsidRDefault="00B10BEB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how many rows and columns of plots per page (default 4*5).</w:t>
      </w:r>
    </w:p>
    <w:p w14:paraId="34A031BB" w14:textId="2BD66204" w:rsidR="00B10BEB" w:rsidRPr="00616D14" w:rsidRDefault="005171B0" w:rsidP="00616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pdf files of plots and the excel files with the information of lancer.</w:t>
      </w:r>
    </w:p>
    <w:p w14:paraId="05B4B9F0" w14:textId="77777777" w:rsidR="00616D14" w:rsidRDefault="00616D14">
      <w:pPr>
        <w:rPr>
          <w:lang w:val="en-US"/>
        </w:rPr>
      </w:pPr>
    </w:p>
    <w:p w14:paraId="1BBD08A5" w14:textId="77777777" w:rsidR="0020698B" w:rsidRDefault="0020698B">
      <w:pPr>
        <w:rPr>
          <w:lang w:val="en-US"/>
        </w:rPr>
      </w:pPr>
    </w:p>
    <w:p w14:paraId="53CF4033" w14:textId="77777777" w:rsidR="0020698B" w:rsidRDefault="0020698B">
      <w:pPr>
        <w:rPr>
          <w:lang w:val="en-US"/>
        </w:rPr>
      </w:pPr>
    </w:p>
    <w:p w14:paraId="0B653765" w14:textId="2A35B289" w:rsidR="0020698B" w:rsidRDefault="0020698B">
      <w:pPr>
        <w:rPr>
          <w:lang w:val="en-US"/>
        </w:rPr>
      </w:pPr>
      <w:proofErr w:type="spellStart"/>
      <w:r>
        <w:rPr>
          <w:lang w:val="en-US"/>
        </w:rPr>
        <w:t>Chatgpt</w:t>
      </w:r>
      <w:proofErr w:type="spellEnd"/>
    </w:p>
    <w:p w14:paraId="7ABEA625" w14:textId="71B1B371" w:rsidR="0020698B" w:rsidRDefault="0020698B">
      <w:r>
        <w:t xml:space="preserve">use shiny in R to build. Left part: choose data type (csv or excel) upload the data. Right part: </w:t>
      </w:r>
      <w:proofErr w:type="spellStart"/>
      <w:r>
        <w:t>use r</w:t>
      </w:r>
      <w:proofErr w:type="spellEnd"/>
      <w:r>
        <w:t xml:space="preserve"> package “</w:t>
      </w:r>
      <w:proofErr w:type="spellStart"/>
      <w:r>
        <w:t>rhandsontable</w:t>
      </w:r>
      <w:proofErr w:type="spellEnd"/>
      <w:r>
        <w:t>” to filter the data and show the filtered data. Choose the number of rows and columns of plots per page for the pdf file. download the pdf and excel file.</w:t>
      </w:r>
    </w:p>
    <w:p w14:paraId="7000CA8C" w14:textId="7AC51DD0" w:rsidR="00CF69AB" w:rsidRDefault="00AE5F62">
      <w:pPr>
        <w:rPr>
          <w:lang w:val="en-US"/>
        </w:rPr>
      </w:pPr>
      <w:r>
        <w:t>Tab view</w:t>
      </w:r>
    </w:p>
    <w:p w14:paraId="2673962E" w14:textId="77777777" w:rsidR="00616D14" w:rsidRDefault="00616D14">
      <w:pPr>
        <w:rPr>
          <w:lang w:val="en-US"/>
        </w:rPr>
      </w:pPr>
    </w:p>
    <w:p w14:paraId="4EF28B0D" w14:textId="7F2338E3" w:rsidR="00616D14" w:rsidRPr="00CF69AB" w:rsidRDefault="00CF69AB">
      <w:pPr>
        <w:rPr>
          <w:b/>
          <w:bCs/>
          <w:sz w:val="28"/>
          <w:szCs w:val="28"/>
          <w:lang w:val="en-US"/>
        </w:rPr>
      </w:pPr>
      <w:r w:rsidRPr="00CF69AB">
        <w:rPr>
          <w:b/>
          <w:bCs/>
          <w:sz w:val="28"/>
          <w:szCs w:val="28"/>
          <w:lang w:val="en-US"/>
        </w:rPr>
        <w:t>20240813</w:t>
      </w:r>
    </w:p>
    <w:p w14:paraId="0DF7BEB8" w14:textId="3AF359BD" w:rsidR="00CF69AB" w:rsidRPr="00CF69AB" w:rsidRDefault="00CF69AB" w:rsidP="00CF69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 the path of the data, use </w:t>
      </w:r>
      <w:proofErr w:type="spellStart"/>
      <w:r>
        <w:rPr>
          <w:lang w:val="en-US"/>
        </w:rPr>
        <w:t>Midar</w:t>
      </w:r>
      <w:proofErr w:type="spellEnd"/>
      <w:r>
        <w:rPr>
          <w:lang w:val="en-US"/>
        </w:rPr>
        <w:t xml:space="preserve"> to read and transform to long table. Select file</w:t>
      </w:r>
    </w:p>
    <w:p w14:paraId="3B801024" w14:textId="46DBC384" w:rsidR="004F778F" w:rsidRDefault="00AE5F62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table, only show unique “</w:t>
      </w:r>
      <w:proofErr w:type="spellStart"/>
      <w:r>
        <w:rPr>
          <w:lang w:val="en-US"/>
        </w:rPr>
        <w:t>raw_data_filename</w:t>
      </w:r>
      <w:proofErr w:type="spellEnd"/>
      <w:r>
        <w:rPr>
          <w:lang w:val="en-US"/>
        </w:rPr>
        <w:t>”, create empty column “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curve_</w:t>
      </w:r>
      <w:r w:rsidR="006B309E">
        <w:rPr>
          <w:lang w:val="en-US"/>
        </w:rPr>
        <w:t>id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sample_amount</w:t>
      </w:r>
      <w:proofErr w:type="spellEnd"/>
      <w:r>
        <w:rPr>
          <w:lang w:val="en-US"/>
        </w:rPr>
        <w:t>”.</w:t>
      </w:r>
    </w:p>
    <w:p w14:paraId="16D84B1B" w14:textId="6814D4CD" w:rsidR="006B309E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Suppose </w:t>
      </w:r>
      <w:proofErr w:type="spellStart"/>
      <w:r>
        <w:rPr>
          <w:lang w:val="en-US"/>
        </w:rPr>
        <w:t>is_rqc</w:t>
      </w:r>
      <w:proofErr w:type="spellEnd"/>
      <w:r>
        <w:rPr>
          <w:lang w:val="en-US"/>
        </w:rPr>
        <w:t xml:space="preserve"> is FALSE, the </w:t>
      </w:r>
      <w:r>
        <w:rPr>
          <w:lang w:val="en-US"/>
        </w:rPr>
        <w:t>“</w:t>
      </w:r>
      <w:proofErr w:type="spellStart"/>
      <w:r>
        <w:rPr>
          <w:lang w:val="en-US"/>
        </w:rPr>
        <w:t>curve_id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sample_amount</w:t>
      </w:r>
      <w:proofErr w:type="spellEnd"/>
      <w:r>
        <w:rPr>
          <w:lang w:val="en-US"/>
        </w:rPr>
        <w:t>”</w:t>
      </w:r>
      <w:r>
        <w:rPr>
          <w:lang w:val="en-US"/>
        </w:rPr>
        <w:t xml:space="preserve"> will be </w:t>
      </w:r>
      <w:proofErr w:type="spellStart"/>
      <w:r>
        <w:rPr>
          <w:lang w:val="en-US"/>
        </w:rPr>
        <w:t>freezed</w:t>
      </w:r>
      <w:proofErr w:type="spellEnd"/>
      <w:r>
        <w:rPr>
          <w:lang w:val="en-US"/>
        </w:rPr>
        <w:t>.</w:t>
      </w:r>
    </w:p>
    <w:p w14:paraId="3A290230" w14:textId="77777777" w:rsidR="006B309E" w:rsidRPr="00AE5F62" w:rsidRDefault="006B309E" w:rsidP="00AE5F62">
      <w:pPr>
        <w:pStyle w:val="ListParagraph"/>
        <w:numPr>
          <w:ilvl w:val="0"/>
          <w:numId w:val="3"/>
        </w:numPr>
        <w:rPr>
          <w:lang w:val="en-US"/>
        </w:rPr>
      </w:pPr>
    </w:p>
    <w:p w14:paraId="5710F9AF" w14:textId="77777777" w:rsidR="004F778F" w:rsidRDefault="004F778F">
      <w:pPr>
        <w:rPr>
          <w:lang w:val="en-US"/>
        </w:rPr>
      </w:pPr>
    </w:p>
    <w:p w14:paraId="70F5946B" w14:textId="77777777" w:rsidR="004F778F" w:rsidRDefault="004F778F">
      <w:pPr>
        <w:rPr>
          <w:lang w:val="en-US"/>
        </w:rPr>
      </w:pPr>
    </w:p>
    <w:p w14:paraId="2C6681EA" w14:textId="77777777" w:rsidR="004F778F" w:rsidRDefault="004F778F">
      <w:pPr>
        <w:rPr>
          <w:lang w:val="en-US"/>
        </w:rPr>
      </w:pPr>
    </w:p>
    <w:p w14:paraId="64571F4B" w14:textId="77777777" w:rsidR="00616D14" w:rsidRPr="00616D14" w:rsidRDefault="00616D14">
      <w:pPr>
        <w:rPr>
          <w:lang w:val="en-US"/>
        </w:rPr>
      </w:pPr>
    </w:p>
    <w:sectPr w:rsidR="00616D14" w:rsidRPr="00616D14" w:rsidSect="003C3C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B0843"/>
    <w:multiLevelType w:val="hybridMultilevel"/>
    <w:tmpl w:val="3FD09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C0793"/>
    <w:multiLevelType w:val="hybridMultilevel"/>
    <w:tmpl w:val="5136DF1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400CA"/>
    <w:multiLevelType w:val="hybridMultilevel"/>
    <w:tmpl w:val="5136DF12"/>
    <w:lvl w:ilvl="0" w:tplc="2FBA80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4056">
    <w:abstractNumId w:val="2"/>
  </w:num>
  <w:num w:numId="2" w16cid:durableId="981692736">
    <w:abstractNumId w:val="1"/>
  </w:num>
  <w:num w:numId="3" w16cid:durableId="34649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14"/>
    <w:rsid w:val="00010B56"/>
    <w:rsid w:val="00016390"/>
    <w:rsid w:val="000226BB"/>
    <w:rsid w:val="000232EF"/>
    <w:rsid w:val="000308FA"/>
    <w:rsid w:val="00031061"/>
    <w:rsid w:val="0003605A"/>
    <w:rsid w:val="0003667A"/>
    <w:rsid w:val="00042B52"/>
    <w:rsid w:val="0004492E"/>
    <w:rsid w:val="000534AC"/>
    <w:rsid w:val="00064C45"/>
    <w:rsid w:val="00066878"/>
    <w:rsid w:val="00076BD9"/>
    <w:rsid w:val="00080207"/>
    <w:rsid w:val="0008292A"/>
    <w:rsid w:val="00083A3D"/>
    <w:rsid w:val="0008485C"/>
    <w:rsid w:val="000868C5"/>
    <w:rsid w:val="00087737"/>
    <w:rsid w:val="00092AFF"/>
    <w:rsid w:val="000A311D"/>
    <w:rsid w:val="000A68D7"/>
    <w:rsid w:val="000B4002"/>
    <w:rsid w:val="000C0B6E"/>
    <w:rsid w:val="000C14C1"/>
    <w:rsid w:val="000C56A3"/>
    <w:rsid w:val="000D5AFB"/>
    <w:rsid w:val="000D735C"/>
    <w:rsid w:val="000E36B5"/>
    <w:rsid w:val="000F62E0"/>
    <w:rsid w:val="001024A8"/>
    <w:rsid w:val="001028D8"/>
    <w:rsid w:val="00105A4A"/>
    <w:rsid w:val="00107CC7"/>
    <w:rsid w:val="00114CB6"/>
    <w:rsid w:val="00121C1C"/>
    <w:rsid w:val="001221F8"/>
    <w:rsid w:val="00133697"/>
    <w:rsid w:val="0013606D"/>
    <w:rsid w:val="001443B6"/>
    <w:rsid w:val="00144C37"/>
    <w:rsid w:val="00146932"/>
    <w:rsid w:val="0016056B"/>
    <w:rsid w:val="001707FA"/>
    <w:rsid w:val="00171BA0"/>
    <w:rsid w:val="00176E58"/>
    <w:rsid w:val="001821AB"/>
    <w:rsid w:val="0019627D"/>
    <w:rsid w:val="001A1F67"/>
    <w:rsid w:val="001B3570"/>
    <w:rsid w:val="001C5756"/>
    <w:rsid w:val="001D1ED3"/>
    <w:rsid w:val="001D1EFC"/>
    <w:rsid w:val="001D361B"/>
    <w:rsid w:val="001E2A65"/>
    <w:rsid w:val="001E64BA"/>
    <w:rsid w:val="001F1B63"/>
    <w:rsid w:val="001F4141"/>
    <w:rsid w:val="001F48BE"/>
    <w:rsid w:val="00200E1B"/>
    <w:rsid w:val="00203EA4"/>
    <w:rsid w:val="0020698B"/>
    <w:rsid w:val="00211DDE"/>
    <w:rsid w:val="00226ED8"/>
    <w:rsid w:val="00227DDD"/>
    <w:rsid w:val="002323B6"/>
    <w:rsid w:val="002339E9"/>
    <w:rsid w:val="00237A75"/>
    <w:rsid w:val="00242468"/>
    <w:rsid w:val="00252019"/>
    <w:rsid w:val="00254E15"/>
    <w:rsid w:val="00267CCF"/>
    <w:rsid w:val="00272049"/>
    <w:rsid w:val="00273AD7"/>
    <w:rsid w:val="00281334"/>
    <w:rsid w:val="00282DC8"/>
    <w:rsid w:val="002A11B8"/>
    <w:rsid w:val="002A7412"/>
    <w:rsid w:val="002A79E3"/>
    <w:rsid w:val="002C5621"/>
    <w:rsid w:val="002C7004"/>
    <w:rsid w:val="002C789F"/>
    <w:rsid w:val="002D0890"/>
    <w:rsid w:val="002D3E12"/>
    <w:rsid w:val="002D485C"/>
    <w:rsid w:val="002D5000"/>
    <w:rsid w:val="002E3972"/>
    <w:rsid w:val="002E3E69"/>
    <w:rsid w:val="002E4FF0"/>
    <w:rsid w:val="002F3845"/>
    <w:rsid w:val="00301F07"/>
    <w:rsid w:val="00303068"/>
    <w:rsid w:val="003075BD"/>
    <w:rsid w:val="003104A9"/>
    <w:rsid w:val="00315E97"/>
    <w:rsid w:val="00323299"/>
    <w:rsid w:val="00324AC5"/>
    <w:rsid w:val="00324EEA"/>
    <w:rsid w:val="00325981"/>
    <w:rsid w:val="003270F4"/>
    <w:rsid w:val="0033388D"/>
    <w:rsid w:val="00337F5A"/>
    <w:rsid w:val="0034716A"/>
    <w:rsid w:val="00357ABB"/>
    <w:rsid w:val="00360A73"/>
    <w:rsid w:val="00361466"/>
    <w:rsid w:val="00377A12"/>
    <w:rsid w:val="00386D34"/>
    <w:rsid w:val="00390478"/>
    <w:rsid w:val="00390BDF"/>
    <w:rsid w:val="00392765"/>
    <w:rsid w:val="00393F7A"/>
    <w:rsid w:val="00396884"/>
    <w:rsid w:val="003B029A"/>
    <w:rsid w:val="003B1E26"/>
    <w:rsid w:val="003B4E28"/>
    <w:rsid w:val="003C3A86"/>
    <w:rsid w:val="003C3C1C"/>
    <w:rsid w:val="003C4404"/>
    <w:rsid w:val="003D3973"/>
    <w:rsid w:val="003D3D95"/>
    <w:rsid w:val="003D69B0"/>
    <w:rsid w:val="003D6EE0"/>
    <w:rsid w:val="003E232D"/>
    <w:rsid w:val="003E2B7E"/>
    <w:rsid w:val="003E2E13"/>
    <w:rsid w:val="003E5B54"/>
    <w:rsid w:val="003F27C0"/>
    <w:rsid w:val="00403DBC"/>
    <w:rsid w:val="00412B76"/>
    <w:rsid w:val="00414817"/>
    <w:rsid w:val="00420A8A"/>
    <w:rsid w:val="00426940"/>
    <w:rsid w:val="00427BC7"/>
    <w:rsid w:val="0043392A"/>
    <w:rsid w:val="00434935"/>
    <w:rsid w:val="00434C9F"/>
    <w:rsid w:val="00441355"/>
    <w:rsid w:val="00441DCF"/>
    <w:rsid w:val="0044380A"/>
    <w:rsid w:val="00450AA0"/>
    <w:rsid w:val="0046266E"/>
    <w:rsid w:val="00462BAC"/>
    <w:rsid w:val="00463F24"/>
    <w:rsid w:val="004647BF"/>
    <w:rsid w:val="00491DF2"/>
    <w:rsid w:val="00493A52"/>
    <w:rsid w:val="004A4B4C"/>
    <w:rsid w:val="004A5A22"/>
    <w:rsid w:val="004C38FC"/>
    <w:rsid w:val="004D1973"/>
    <w:rsid w:val="004E3440"/>
    <w:rsid w:val="004E746A"/>
    <w:rsid w:val="004F1184"/>
    <w:rsid w:val="004F2385"/>
    <w:rsid w:val="004F778F"/>
    <w:rsid w:val="005011F6"/>
    <w:rsid w:val="0050476A"/>
    <w:rsid w:val="00515516"/>
    <w:rsid w:val="005171B0"/>
    <w:rsid w:val="00524DC2"/>
    <w:rsid w:val="00531044"/>
    <w:rsid w:val="005322AA"/>
    <w:rsid w:val="00536216"/>
    <w:rsid w:val="005416FF"/>
    <w:rsid w:val="00542971"/>
    <w:rsid w:val="00543CA2"/>
    <w:rsid w:val="00553998"/>
    <w:rsid w:val="00554277"/>
    <w:rsid w:val="00556536"/>
    <w:rsid w:val="00565079"/>
    <w:rsid w:val="00565699"/>
    <w:rsid w:val="00567967"/>
    <w:rsid w:val="005717EE"/>
    <w:rsid w:val="00574917"/>
    <w:rsid w:val="00575A6A"/>
    <w:rsid w:val="00576F83"/>
    <w:rsid w:val="0058219E"/>
    <w:rsid w:val="00584D4F"/>
    <w:rsid w:val="00593576"/>
    <w:rsid w:val="00594FEA"/>
    <w:rsid w:val="00595B52"/>
    <w:rsid w:val="005C570F"/>
    <w:rsid w:val="005D5306"/>
    <w:rsid w:val="005D7D62"/>
    <w:rsid w:val="005F083D"/>
    <w:rsid w:val="005F399B"/>
    <w:rsid w:val="005F47C0"/>
    <w:rsid w:val="005F661B"/>
    <w:rsid w:val="0060338C"/>
    <w:rsid w:val="00606874"/>
    <w:rsid w:val="00610540"/>
    <w:rsid w:val="0061346F"/>
    <w:rsid w:val="00616D14"/>
    <w:rsid w:val="00632995"/>
    <w:rsid w:val="006427EA"/>
    <w:rsid w:val="00655AF3"/>
    <w:rsid w:val="00667216"/>
    <w:rsid w:val="0067119E"/>
    <w:rsid w:val="0067277F"/>
    <w:rsid w:val="006771D4"/>
    <w:rsid w:val="006851D5"/>
    <w:rsid w:val="006872C4"/>
    <w:rsid w:val="0069201A"/>
    <w:rsid w:val="006946B3"/>
    <w:rsid w:val="006A208B"/>
    <w:rsid w:val="006A7D67"/>
    <w:rsid w:val="006B145E"/>
    <w:rsid w:val="006B309E"/>
    <w:rsid w:val="006B3202"/>
    <w:rsid w:val="006D1154"/>
    <w:rsid w:val="006E22D0"/>
    <w:rsid w:val="006E69CB"/>
    <w:rsid w:val="00700DFA"/>
    <w:rsid w:val="00705D25"/>
    <w:rsid w:val="007261A8"/>
    <w:rsid w:val="00726FF2"/>
    <w:rsid w:val="0072760E"/>
    <w:rsid w:val="007313DE"/>
    <w:rsid w:val="007365E0"/>
    <w:rsid w:val="00736984"/>
    <w:rsid w:val="0074344E"/>
    <w:rsid w:val="00743F16"/>
    <w:rsid w:val="0074418C"/>
    <w:rsid w:val="007462A9"/>
    <w:rsid w:val="0074676B"/>
    <w:rsid w:val="0074764B"/>
    <w:rsid w:val="0075391D"/>
    <w:rsid w:val="00756761"/>
    <w:rsid w:val="00756EA9"/>
    <w:rsid w:val="00757545"/>
    <w:rsid w:val="007661B2"/>
    <w:rsid w:val="00771809"/>
    <w:rsid w:val="0078461F"/>
    <w:rsid w:val="0079039C"/>
    <w:rsid w:val="0079187D"/>
    <w:rsid w:val="007A2928"/>
    <w:rsid w:val="007A3E17"/>
    <w:rsid w:val="007A4830"/>
    <w:rsid w:val="007B010A"/>
    <w:rsid w:val="007B7457"/>
    <w:rsid w:val="007C26B6"/>
    <w:rsid w:val="007C4766"/>
    <w:rsid w:val="007C57B3"/>
    <w:rsid w:val="007C5E4C"/>
    <w:rsid w:val="007C7E8D"/>
    <w:rsid w:val="007D580B"/>
    <w:rsid w:val="007E751F"/>
    <w:rsid w:val="007F136B"/>
    <w:rsid w:val="007F43B8"/>
    <w:rsid w:val="0080099C"/>
    <w:rsid w:val="0080359A"/>
    <w:rsid w:val="00804541"/>
    <w:rsid w:val="00806EDA"/>
    <w:rsid w:val="00807BA0"/>
    <w:rsid w:val="008136F2"/>
    <w:rsid w:val="00824B09"/>
    <w:rsid w:val="00824C4D"/>
    <w:rsid w:val="00831E81"/>
    <w:rsid w:val="00841712"/>
    <w:rsid w:val="00853AE5"/>
    <w:rsid w:val="008568C6"/>
    <w:rsid w:val="0087257A"/>
    <w:rsid w:val="008747C0"/>
    <w:rsid w:val="00874AF1"/>
    <w:rsid w:val="00893435"/>
    <w:rsid w:val="008B5FA2"/>
    <w:rsid w:val="008B636A"/>
    <w:rsid w:val="008B7444"/>
    <w:rsid w:val="008C7418"/>
    <w:rsid w:val="008D380B"/>
    <w:rsid w:val="008D529C"/>
    <w:rsid w:val="008D6C53"/>
    <w:rsid w:val="008E225E"/>
    <w:rsid w:val="008E666A"/>
    <w:rsid w:val="008F0A5B"/>
    <w:rsid w:val="00901A03"/>
    <w:rsid w:val="00902003"/>
    <w:rsid w:val="00902784"/>
    <w:rsid w:val="0090631A"/>
    <w:rsid w:val="00914F1C"/>
    <w:rsid w:val="00920C66"/>
    <w:rsid w:val="00935F55"/>
    <w:rsid w:val="0093629F"/>
    <w:rsid w:val="009428D4"/>
    <w:rsid w:val="0095327A"/>
    <w:rsid w:val="009539D4"/>
    <w:rsid w:val="00954F22"/>
    <w:rsid w:val="00963528"/>
    <w:rsid w:val="009748AC"/>
    <w:rsid w:val="009878C4"/>
    <w:rsid w:val="00995D7F"/>
    <w:rsid w:val="009A2477"/>
    <w:rsid w:val="009A5DB8"/>
    <w:rsid w:val="009A5FAB"/>
    <w:rsid w:val="009A7BC7"/>
    <w:rsid w:val="009C1631"/>
    <w:rsid w:val="009C1F11"/>
    <w:rsid w:val="009C6D2A"/>
    <w:rsid w:val="009D2B5E"/>
    <w:rsid w:val="009D767E"/>
    <w:rsid w:val="009E01F3"/>
    <w:rsid w:val="009E35CD"/>
    <w:rsid w:val="009E4C51"/>
    <w:rsid w:val="009E5924"/>
    <w:rsid w:val="009E60CD"/>
    <w:rsid w:val="009E72FA"/>
    <w:rsid w:val="009F3C5B"/>
    <w:rsid w:val="009F42DC"/>
    <w:rsid w:val="009F7747"/>
    <w:rsid w:val="009F7769"/>
    <w:rsid w:val="00A03C52"/>
    <w:rsid w:val="00A07FAF"/>
    <w:rsid w:val="00A21D43"/>
    <w:rsid w:val="00A3130B"/>
    <w:rsid w:val="00A448F9"/>
    <w:rsid w:val="00A47654"/>
    <w:rsid w:val="00A54D63"/>
    <w:rsid w:val="00A554D4"/>
    <w:rsid w:val="00A569FF"/>
    <w:rsid w:val="00A65093"/>
    <w:rsid w:val="00A657B5"/>
    <w:rsid w:val="00A67AC4"/>
    <w:rsid w:val="00A701A1"/>
    <w:rsid w:val="00A808FE"/>
    <w:rsid w:val="00A855D0"/>
    <w:rsid w:val="00A91056"/>
    <w:rsid w:val="00A91FD6"/>
    <w:rsid w:val="00A9699A"/>
    <w:rsid w:val="00AC597A"/>
    <w:rsid w:val="00AC673E"/>
    <w:rsid w:val="00AD0293"/>
    <w:rsid w:val="00AD73D5"/>
    <w:rsid w:val="00AD7B24"/>
    <w:rsid w:val="00AE2E0A"/>
    <w:rsid w:val="00AE2E2C"/>
    <w:rsid w:val="00AE5F62"/>
    <w:rsid w:val="00AE66B6"/>
    <w:rsid w:val="00B06AF1"/>
    <w:rsid w:val="00B10BEB"/>
    <w:rsid w:val="00B1616E"/>
    <w:rsid w:val="00B258AE"/>
    <w:rsid w:val="00B26324"/>
    <w:rsid w:val="00B27018"/>
    <w:rsid w:val="00B32B14"/>
    <w:rsid w:val="00B35C4C"/>
    <w:rsid w:val="00B4258F"/>
    <w:rsid w:val="00B525BE"/>
    <w:rsid w:val="00B52EA6"/>
    <w:rsid w:val="00B54493"/>
    <w:rsid w:val="00B711AF"/>
    <w:rsid w:val="00B716A1"/>
    <w:rsid w:val="00B76E99"/>
    <w:rsid w:val="00B87CB3"/>
    <w:rsid w:val="00BA6219"/>
    <w:rsid w:val="00BB4D05"/>
    <w:rsid w:val="00BC4043"/>
    <w:rsid w:val="00BE08B1"/>
    <w:rsid w:val="00BE28B9"/>
    <w:rsid w:val="00BE6508"/>
    <w:rsid w:val="00BE6A3E"/>
    <w:rsid w:val="00BF5D6B"/>
    <w:rsid w:val="00BF6D39"/>
    <w:rsid w:val="00C05BB1"/>
    <w:rsid w:val="00C310E4"/>
    <w:rsid w:val="00C31F5A"/>
    <w:rsid w:val="00C33AFE"/>
    <w:rsid w:val="00C34819"/>
    <w:rsid w:val="00C448DB"/>
    <w:rsid w:val="00C64BE6"/>
    <w:rsid w:val="00C67D4B"/>
    <w:rsid w:val="00C74B43"/>
    <w:rsid w:val="00C77102"/>
    <w:rsid w:val="00C84877"/>
    <w:rsid w:val="00C92083"/>
    <w:rsid w:val="00CA15F2"/>
    <w:rsid w:val="00CB5A1A"/>
    <w:rsid w:val="00CC0FB1"/>
    <w:rsid w:val="00CC478E"/>
    <w:rsid w:val="00CC69D6"/>
    <w:rsid w:val="00CF100E"/>
    <w:rsid w:val="00CF658F"/>
    <w:rsid w:val="00CF69AB"/>
    <w:rsid w:val="00CF79FD"/>
    <w:rsid w:val="00D05323"/>
    <w:rsid w:val="00D10C2A"/>
    <w:rsid w:val="00D15D1F"/>
    <w:rsid w:val="00D166C1"/>
    <w:rsid w:val="00D255DA"/>
    <w:rsid w:val="00D25B8C"/>
    <w:rsid w:val="00D30885"/>
    <w:rsid w:val="00D3223E"/>
    <w:rsid w:val="00D35921"/>
    <w:rsid w:val="00D52C86"/>
    <w:rsid w:val="00D53A35"/>
    <w:rsid w:val="00D72039"/>
    <w:rsid w:val="00D73563"/>
    <w:rsid w:val="00D743C3"/>
    <w:rsid w:val="00D81C29"/>
    <w:rsid w:val="00D9652F"/>
    <w:rsid w:val="00DA1907"/>
    <w:rsid w:val="00DB6722"/>
    <w:rsid w:val="00DB7FA9"/>
    <w:rsid w:val="00DC578C"/>
    <w:rsid w:val="00DC6B4C"/>
    <w:rsid w:val="00DD5951"/>
    <w:rsid w:val="00DE1116"/>
    <w:rsid w:val="00DE188A"/>
    <w:rsid w:val="00DF1343"/>
    <w:rsid w:val="00E03431"/>
    <w:rsid w:val="00E15998"/>
    <w:rsid w:val="00E16753"/>
    <w:rsid w:val="00E23961"/>
    <w:rsid w:val="00E60139"/>
    <w:rsid w:val="00E65574"/>
    <w:rsid w:val="00E75875"/>
    <w:rsid w:val="00E84324"/>
    <w:rsid w:val="00E861BB"/>
    <w:rsid w:val="00E97CCF"/>
    <w:rsid w:val="00EC04B7"/>
    <w:rsid w:val="00EC7297"/>
    <w:rsid w:val="00ED1642"/>
    <w:rsid w:val="00EE2C35"/>
    <w:rsid w:val="00EF2937"/>
    <w:rsid w:val="00F005F3"/>
    <w:rsid w:val="00F10D94"/>
    <w:rsid w:val="00F10D95"/>
    <w:rsid w:val="00F208B8"/>
    <w:rsid w:val="00F34FBC"/>
    <w:rsid w:val="00F42493"/>
    <w:rsid w:val="00F620DF"/>
    <w:rsid w:val="00F629B1"/>
    <w:rsid w:val="00F75B3A"/>
    <w:rsid w:val="00F81500"/>
    <w:rsid w:val="00F831B4"/>
    <w:rsid w:val="00F904A3"/>
    <w:rsid w:val="00F9624C"/>
    <w:rsid w:val="00F97289"/>
    <w:rsid w:val="00FA0817"/>
    <w:rsid w:val="00FB26FE"/>
    <w:rsid w:val="00FB5D1E"/>
    <w:rsid w:val="00FC302E"/>
    <w:rsid w:val="00FD2F69"/>
    <w:rsid w:val="00FD3D4C"/>
    <w:rsid w:val="00FD6ED9"/>
    <w:rsid w:val="00FE1269"/>
    <w:rsid w:val="00FE45B2"/>
    <w:rsid w:val="00FE4FDE"/>
    <w:rsid w:val="00FE5B6C"/>
    <w:rsid w:val="00FE6A0B"/>
    <w:rsid w:val="00F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98182"/>
  <w15:chartTrackingRefBased/>
  <w15:docId w15:val="{DFB49422-1C1C-2A44-88C4-1E3E7746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.~WRD0002</Template>
  <TotalTime>45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Shanshan</dc:creator>
  <cp:keywords/>
  <dc:description/>
  <cp:lastModifiedBy>Ji Shanshan</cp:lastModifiedBy>
  <cp:revision>4</cp:revision>
  <dcterms:created xsi:type="dcterms:W3CDTF">2024-07-25T06:37:00Z</dcterms:created>
  <dcterms:modified xsi:type="dcterms:W3CDTF">2024-08-13T03:28:00Z</dcterms:modified>
</cp:coreProperties>
</file>